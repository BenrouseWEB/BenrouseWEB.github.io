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Look w:val="04A0" w:firstRow="1" w:lastRow="0" w:firstColumn="1" w:lastColumn="0" w:noHBand="0" w:noVBand="1"/>
      </w:tblPr>
      <w:tblGrid>
        <w:gridCol w:w="3239"/>
        <w:gridCol w:w="590"/>
        <w:gridCol w:w="2060"/>
        <w:gridCol w:w="591"/>
        <w:gridCol w:w="571"/>
        <w:gridCol w:w="1884"/>
        <w:gridCol w:w="785"/>
        <w:gridCol w:w="3240"/>
      </w:tblGrid>
      <w:tr w:rsidR="002768F0" w:rsidRPr="00AE1C6F" w14:paraId="518B7947" w14:textId="77777777" w:rsidTr="005F4830">
        <w:trPr>
          <w:trHeight w:val="864"/>
        </w:trPr>
        <w:tc>
          <w:tcPr>
            <w:tcW w:w="3239" w:type="dxa"/>
            <w:tcBorders>
              <w:top w:val="nil"/>
              <w:left w:val="nil"/>
              <w:bottom w:val="nil"/>
              <w:right w:val="nil"/>
            </w:tcBorders>
            <w:vAlign w:val="center"/>
          </w:tcPr>
          <w:p w14:paraId="10E5D6A3" w14:textId="77777777" w:rsidR="002768F0" w:rsidRPr="00AE1C6F" w:rsidRDefault="00C84D07" w:rsidP="00D00973">
            <w:pPr>
              <w:pStyle w:val="MastheadCopy"/>
              <w:rPr>
                <w:noProof/>
                <w:lang w:val="en-GB"/>
              </w:rPr>
            </w:pPr>
            <w:sdt>
              <w:sdtPr>
                <w:rPr>
                  <w:noProof/>
                  <w:lang w:val="en-GB"/>
                </w:rPr>
                <w:id w:val="-1034337478"/>
                <w:placeholder>
                  <w:docPart w:val="5399C66FB8C141848F3FED2D5B834765"/>
                </w:placeholder>
                <w:showingPlcHdr/>
                <w15:appearance w15:val="hidden"/>
              </w:sdtPr>
              <w:sdtEndPr/>
              <w:sdtContent>
                <w:r w:rsidR="002768F0" w:rsidRPr="00AE1C6F">
                  <w:rPr>
                    <w:noProof/>
                    <w:lang w:val="en-GB" w:bidi="en-US"/>
                  </w:rPr>
                  <w:t>Tuesday, Sep 20, YYYY</w:t>
                </w:r>
              </w:sdtContent>
            </w:sdt>
          </w:p>
        </w:tc>
        <w:tc>
          <w:tcPr>
            <w:tcW w:w="6481" w:type="dxa"/>
            <w:gridSpan w:val="6"/>
            <w:tcBorders>
              <w:top w:val="nil"/>
              <w:left w:val="nil"/>
              <w:bottom w:val="nil"/>
              <w:right w:val="nil"/>
            </w:tcBorders>
            <w:vAlign w:val="center"/>
          </w:tcPr>
          <w:p w14:paraId="5C67D4CC" w14:textId="77777777" w:rsidR="002768F0" w:rsidRPr="00AE1C6F" w:rsidRDefault="00C84D07" w:rsidP="00D00973">
            <w:pPr>
              <w:pStyle w:val="Header"/>
              <w:rPr>
                <w:noProof/>
                <w:lang w:val="en-GB"/>
              </w:rPr>
            </w:pPr>
            <w:sdt>
              <w:sdtPr>
                <w:rPr>
                  <w:noProof/>
                  <w:lang w:val="en-GB"/>
                </w:rPr>
                <w:id w:val="1658338899"/>
                <w:placeholder>
                  <w:docPart w:val="01123B85DAEC4EDABB85A9FB00DA5488"/>
                </w:placeholder>
                <w:showingPlcHdr/>
                <w15:appearance w15:val="hidden"/>
              </w:sdtPr>
              <w:sdtEndPr/>
              <w:sdtContent>
                <w:r w:rsidR="002768F0" w:rsidRPr="00AE1C6F">
                  <w:rPr>
                    <w:noProof/>
                    <w:lang w:val="en-GB" w:bidi="en-US"/>
                  </w:rPr>
                  <w:t>NEWS TODAY</w:t>
                </w:r>
              </w:sdtContent>
            </w:sdt>
          </w:p>
        </w:tc>
        <w:tc>
          <w:tcPr>
            <w:tcW w:w="3240" w:type="dxa"/>
            <w:tcBorders>
              <w:top w:val="nil"/>
              <w:left w:val="nil"/>
              <w:bottom w:val="nil"/>
              <w:right w:val="nil"/>
            </w:tcBorders>
            <w:vAlign w:val="center"/>
          </w:tcPr>
          <w:p w14:paraId="165B8F0C" w14:textId="77777777" w:rsidR="002768F0" w:rsidRPr="00AE1C6F" w:rsidRDefault="00C84D07" w:rsidP="00D00973">
            <w:pPr>
              <w:pStyle w:val="MastheadCopy"/>
              <w:rPr>
                <w:noProof/>
                <w:lang w:val="en-GB"/>
              </w:rPr>
            </w:pPr>
            <w:sdt>
              <w:sdtPr>
                <w:rPr>
                  <w:noProof/>
                  <w:lang w:val="en-GB"/>
                </w:rPr>
                <w:id w:val="1143317509"/>
                <w:placeholder>
                  <w:docPart w:val="1EDDB841FE9946038B4ADB4979148760"/>
                </w:placeholder>
                <w:showingPlcHdr/>
                <w15:appearance w15:val="hidden"/>
              </w:sdtPr>
              <w:sdtEndPr/>
              <w:sdtContent>
                <w:r w:rsidR="002768F0" w:rsidRPr="00AE1C6F">
                  <w:rPr>
                    <w:noProof/>
                    <w:lang w:val="en-GB" w:bidi="en-US"/>
                  </w:rPr>
                  <w:t>Issue #10</w:t>
                </w:r>
              </w:sdtContent>
            </w:sdt>
          </w:p>
        </w:tc>
      </w:tr>
      <w:tr w:rsidR="00A36549" w:rsidRPr="00AE1C6F" w14:paraId="5E2C6303" w14:textId="77777777" w:rsidTr="00C84D07">
        <w:trPr>
          <w:trHeight w:val="18"/>
        </w:trPr>
        <w:tc>
          <w:tcPr>
            <w:tcW w:w="3829" w:type="dxa"/>
            <w:gridSpan w:val="2"/>
            <w:tcBorders>
              <w:top w:val="thinThickSmallGap" w:sz="24" w:space="0" w:color="000000" w:themeColor="text1"/>
              <w:left w:val="nil"/>
              <w:bottom w:val="nil"/>
              <w:right w:val="nil"/>
            </w:tcBorders>
            <w:vAlign w:val="center"/>
          </w:tcPr>
          <w:p w14:paraId="6EB8824A" w14:textId="77777777" w:rsidR="00A36549" w:rsidRPr="00AE1C6F" w:rsidRDefault="00A36549" w:rsidP="0010319C">
            <w:pPr>
              <w:pStyle w:val="Footer"/>
              <w:rPr>
                <w:noProof/>
                <w:lang w:val="en-GB"/>
              </w:rPr>
            </w:pPr>
          </w:p>
        </w:tc>
        <w:tc>
          <w:tcPr>
            <w:tcW w:w="5106" w:type="dxa"/>
            <w:gridSpan w:val="4"/>
            <w:tcBorders>
              <w:top w:val="thinThickSmallGap" w:sz="24" w:space="0" w:color="000000" w:themeColor="text1"/>
              <w:left w:val="nil"/>
              <w:bottom w:val="nil"/>
              <w:right w:val="nil"/>
            </w:tcBorders>
            <w:vAlign w:val="center"/>
          </w:tcPr>
          <w:p w14:paraId="376B477F" w14:textId="77777777" w:rsidR="00A36549" w:rsidRPr="00AE1C6F" w:rsidRDefault="00A36549" w:rsidP="0010319C">
            <w:pPr>
              <w:pStyle w:val="Footer"/>
              <w:rPr>
                <w:noProof/>
                <w:lang w:val="en-GB"/>
              </w:rPr>
            </w:pPr>
          </w:p>
        </w:tc>
        <w:tc>
          <w:tcPr>
            <w:tcW w:w="4025" w:type="dxa"/>
            <w:gridSpan w:val="2"/>
            <w:tcBorders>
              <w:top w:val="thinThickSmallGap" w:sz="24" w:space="0" w:color="000000" w:themeColor="text1"/>
              <w:left w:val="nil"/>
              <w:bottom w:val="nil"/>
              <w:right w:val="nil"/>
            </w:tcBorders>
            <w:vAlign w:val="center"/>
          </w:tcPr>
          <w:p w14:paraId="29A29B4B" w14:textId="77777777" w:rsidR="00A36549" w:rsidRPr="00AE1C6F" w:rsidRDefault="00A36549" w:rsidP="0010319C">
            <w:pPr>
              <w:pStyle w:val="Footer"/>
              <w:rPr>
                <w:noProof/>
                <w:lang w:val="en-GB"/>
              </w:rPr>
            </w:pPr>
          </w:p>
        </w:tc>
      </w:tr>
      <w:tr w:rsidR="001E28C1" w:rsidRPr="00AE1C6F" w14:paraId="7D31FCA0" w14:textId="77777777" w:rsidTr="005F48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487"/>
        </w:trPr>
        <w:tc>
          <w:tcPr>
            <w:tcW w:w="12960" w:type="dxa"/>
            <w:gridSpan w:val="8"/>
            <w:tcMar>
              <w:left w:w="0" w:type="dxa"/>
              <w:right w:w="0" w:type="dxa"/>
            </w:tcMar>
          </w:tcPr>
          <w:p w14:paraId="67DF50F7" w14:textId="77777777" w:rsidR="001E28C1" w:rsidRPr="00AE1C6F" w:rsidRDefault="00CF5018" w:rsidP="001D7797">
            <w:pPr>
              <w:pStyle w:val="NoSpacing"/>
              <w:rPr>
                <w:noProof/>
                <w:lang w:val="en-GB"/>
              </w:rPr>
            </w:pPr>
            <w:r w:rsidRPr="00AE1C6F">
              <w:rPr>
                <w:noProof/>
                <w:lang w:val="en-GB" w:bidi="en-US"/>
              </w:rPr>
              <w:drawing>
                <wp:inline distT="0" distB="0" distL="0" distR="0" wp14:anchorId="24272CEA" wp14:editId="0DF2DE62">
                  <wp:extent cx="8251190" cy="5591175"/>
                  <wp:effectExtent l="0" t="0" r="0" b="9525"/>
                  <wp:docPr id="8" name="Picture 8" descr="People walking in motion through modern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eople walking in motion through modern tunnel"/>
                          <pic:cNvPicPr/>
                        </pic:nvPicPr>
                        <pic:blipFill rotWithShape="1">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pic:blipFill>
                        <pic:spPr bwMode="auto">
                          <a:xfrm>
                            <a:off x="0" y="0"/>
                            <a:ext cx="8256951" cy="5595079"/>
                          </a:xfrm>
                          <a:prstGeom prst="rect">
                            <a:avLst/>
                          </a:prstGeom>
                          <a:ln>
                            <a:noFill/>
                          </a:ln>
                          <a:extLst>
                            <a:ext uri="{53640926-AAD7-44D8-BBD7-CCE9431645EC}">
                              <a14:shadowObscured xmlns:a14="http://schemas.microsoft.com/office/drawing/2010/main"/>
                            </a:ext>
                          </a:extLst>
                        </pic:spPr>
                      </pic:pic>
                    </a:graphicData>
                  </a:graphic>
                </wp:inline>
              </w:drawing>
            </w:r>
          </w:p>
        </w:tc>
      </w:tr>
      <w:tr w:rsidR="007212EC" w:rsidRPr="00AE1C6F" w14:paraId="2DA4029B" w14:textId="77777777" w:rsidTr="00C84D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4"/>
        </w:trPr>
        <w:tc>
          <w:tcPr>
            <w:tcW w:w="12960" w:type="dxa"/>
            <w:gridSpan w:val="8"/>
            <w:vAlign w:val="center"/>
          </w:tcPr>
          <w:p w14:paraId="01B591B8" w14:textId="77777777" w:rsidR="00E7662D" w:rsidRPr="00AE1C6F" w:rsidRDefault="00C84D07" w:rsidP="00CC3396">
            <w:pPr>
              <w:pStyle w:val="PhotoCaption"/>
              <w:rPr>
                <w:lang w:val="en-GB"/>
              </w:rPr>
            </w:pPr>
            <w:sdt>
              <w:sdtPr>
                <w:rPr>
                  <w:lang w:val="en-GB"/>
                </w:rPr>
                <w:id w:val="-1828664409"/>
                <w:placeholder>
                  <w:docPart w:val="D84FAB3CA79A46B485049547203A4A43"/>
                </w:placeholder>
                <w:showingPlcHdr/>
                <w15:appearance w15:val="hidden"/>
              </w:sdtPr>
              <w:sdtEndPr/>
              <w:sdtContent>
                <w:r w:rsidR="00CC3396" w:rsidRPr="00AE1C6F">
                  <w:rPr>
                    <w:rStyle w:val="PlaceholderText"/>
                    <w:color w:val="auto"/>
                    <w:lang w:val="en-GB" w:bidi="en-US"/>
                  </w:rPr>
                  <w:t>Picture Caption: To make your document look professionally produced, Word provides header, footer, cover page, and text box designs that complement each other.</w:t>
                </w:r>
              </w:sdtContent>
            </w:sdt>
            <w:r w:rsidR="00CC3396" w:rsidRPr="00AE1C6F">
              <w:rPr>
                <w:lang w:val="en-GB" w:bidi="en-US"/>
              </w:rPr>
              <w:t xml:space="preserve"> </w:t>
            </w:r>
          </w:p>
        </w:tc>
      </w:tr>
      <w:tr w:rsidR="005F4830" w:rsidRPr="00AE1C6F" w14:paraId="6D7D9933" w14:textId="77777777" w:rsidTr="005F48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68"/>
        </w:trPr>
        <w:tc>
          <w:tcPr>
            <w:tcW w:w="6480" w:type="dxa"/>
            <w:gridSpan w:val="4"/>
            <w:tcMar>
              <w:left w:w="115" w:type="dxa"/>
              <w:bottom w:w="144" w:type="dxa"/>
              <w:right w:w="216" w:type="dxa"/>
            </w:tcMar>
          </w:tcPr>
          <w:p w14:paraId="2FA874C3" w14:textId="0C7613C0" w:rsidR="005F4830" w:rsidRPr="00AE1C6F" w:rsidRDefault="005F4830" w:rsidP="005F4830">
            <w:pPr>
              <w:rPr>
                <w:noProof/>
                <w:lang w:val="en-GB"/>
              </w:rPr>
            </w:pPr>
          </w:p>
        </w:tc>
        <w:tc>
          <w:tcPr>
            <w:tcW w:w="6480" w:type="dxa"/>
            <w:gridSpan w:val="4"/>
            <w:tcBorders>
              <w:top w:val="single" w:sz="12" w:space="0" w:color="auto"/>
            </w:tcBorders>
            <w:tcMar>
              <w:top w:w="288" w:type="dxa"/>
              <w:left w:w="216" w:type="dxa"/>
              <w:right w:w="115" w:type="dxa"/>
            </w:tcMar>
          </w:tcPr>
          <w:sdt>
            <w:sdtPr>
              <w:rPr>
                <w:noProof/>
                <w:color w:val="000000" w:themeColor="text1"/>
                <w:lang w:val="en-GB"/>
              </w:rPr>
              <w:id w:val="1533534919"/>
              <w:placeholder>
                <w:docPart w:val="2D6666B0D0E3493CADFB451654E3E617"/>
              </w:placeholder>
              <w:showingPlcHdr/>
              <w15:appearance w15:val="hidden"/>
            </w:sdtPr>
            <w:sdtEndPr/>
            <w:sdtContent>
              <w:p w14:paraId="6C9436FA" w14:textId="77777777" w:rsidR="005F4830" w:rsidRPr="00AE1C6F" w:rsidRDefault="005F4830" w:rsidP="005F4830">
                <w:pPr>
                  <w:rPr>
                    <w:noProof/>
                    <w:lang w:val="en-GB"/>
                  </w:rPr>
                </w:pPr>
                <w:r w:rsidRPr="00AE1C6F">
                  <w:rPr>
                    <w:noProof/>
                    <w:lang w:val="en-GB" w:bidi="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w:t>
                </w:r>
              </w:p>
              <w:p w14:paraId="0D0E025E" w14:textId="77777777" w:rsidR="005F4830" w:rsidRPr="00AE1C6F" w:rsidRDefault="005F4830" w:rsidP="005F4830">
                <w:pPr>
                  <w:rPr>
                    <w:noProof/>
                    <w:color w:val="000000" w:themeColor="text1"/>
                    <w:lang w:val="en-GB"/>
                  </w:rPr>
                </w:pPr>
                <w:r w:rsidRPr="00AE1C6F">
                  <w:rPr>
                    <w:noProof/>
                    <w:lang w:val="en-GB" w:bidi="en-US"/>
                  </w:rPr>
                  <w:t>Click Insert and then choose the elements you want from the different galleries. Themes and styles also help keep your document co-ordinated. When you click Design and choose a new Theme, the pictures, charts, and SmartArt graphics change to match your new theme.</w:t>
                </w:r>
              </w:p>
            </w:sdtContent>
          </w:sdt>
        </w:tc>
      </w:tr>
      <w:tr w:rsidR="005F4830" w:rsidRPr="00AE1C6F" w14:paraId="19414261" w14:textId="77777777" w:rsidTr="005F48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
        </w:trPr>
        <w:tc>
          <w:tcPr>
            <w:tcW w:w="5889" w:type="dxa"/>
            <w:gridSpan w:val="3"/>
            <w:tcBorders>
              <w:bottom w:val="thinThickSmallGap" w:sz="24" w:space="0" w:color="auto"/>
            </w:tcBorders>
            <w:tcMar>
              <w:left w:w="0" w:type="dxa"/>
              <w:bottom w:w="0" w:type="dxa"/>
              <w:right w:w="0" w:type="dxa"/>
            </w:tcMar>
          </w:tcPr>
          <w:p w14:paraId="066B3D8E" w14:textId="77777777" w:rsidR="005F4830" w:rsidRPr="00AE1C6F" w:rsidRDefault="005F4830" w:rsidP="005F4830">
            <w:pPr>
              <w:pStyle w:val="NoSpacing"/>
              <w:rPr>
                <w:noProof/>
                <w:lang w:val="en-GB"/>
              </w:rPr>
            </w:pPr>
          </w:p>
        </w:tc>
        <w:tc>
          <w:tcPr>
            <w:tcW w:w="1162" w:type="dxa"/>
            <w:gridSpan w:val="2"/>
            <w:vMerge w:val="restart"/>
            <w:tcMar>
              <w:left w:w="115" w:type="dxa"/>
              <w:right w:w="115" w:type="dxa"/>
            </w:tcMar>
            <w:vAlign w:val="center"/>
          </w:tcPr>
          <w:p w14:paraId="5B252629" w14:textId="77777777" w:rsidR="005F4830" w:rsidRPr="00AE1C6F" w:rsidRDefault="004E4C14" w:rsidP="005F4830">
            <w:pPr>
              <w:pStyle w:val="Footer"/>
              <w:rPr>
                <w:noProof/>
                <w:lang w:val="en-GB"/>
              </w:rPr>
            </w:pPr>
            <w:r w:rsidRPr="0010319C">
              <w:t>Page</w:t>
            </w:r>
            <w:r>
              <w:t xml:space="preserve"> </w:t>
            </w:r>
            <w:r w:rsidRPr="0010319C">
              <w:fldChar w:fldCharType="begin"/>
            </w:r>
            <w:r w:rsidRPr="0010319C">
              <w:instrText xml:space="preserve"> PAGE   \* MERGEFORMAT </w:instrText>
            </w:r>
            <w:r w:rsidRPr="0010319C">
              <w:fldChar w:fldCharType="separate"/>
            </w:r>
            <w:r>
              <w:rPr>
                <w:noProof/>
              </w:rPr>
              <w:t>4</w:t>
            </w:r>
            <w:r w:rsidRPr="0010319C">
              <w:fldChar w:fldCharType="end"/>
            </w:r>
          </w:p>
        </w:tc>
        <w:tc>
          <w:tcPr>
            <w:tcW w:w="5909" w:type="dxa"/>
            <w:gridSpan w:val="3"/>
            <w:tcBorders>
              <w:left w:val="nil"/>
              <w:bottom w:val="thinThickSmallGap" w:sz="24" w:space="0" w:color="auto"/>
            </w:tcBorders>
            <w:tcMar>
              <w:left w:w="115" w:type="dxa"/>
              <w:right w:w="115" w:type="dxa"/>
            </w:tcMar>
          </w:tcPr>
          <w:p w14:paraId="3B35C7DD" w14:textId="77777777" w:rsidR="005F4830" w:rsidRPr="00AE1C6F" w:rsidRDefault="005F4830" w:rsidP="005F4830">
            <w:pPr>
              <w:pStyle w:val="NoSpacing"/>
              <w:rPr>
                <w:noProof/>
                <w:lang w:val="en-GB"/>
              </w:rPr>
            </w:pPr>
          </w:p>
        </w:tc>
      </w:tr>
      <w:tr w:rsidR="005F4830" w:rsidRPr="00AE1C6F" w14:paraId="32587201" w14:textId="77777777" w:rsidTr="005F48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5889" w:type="dxa"/>
            <w:gridSpan w:val="3"/>
            <w:tcBorders>
              <w:top w:val="thinThickSmallGap" w:sz="24" w:space="0" w:color="auto"/>
            </w:tcBorders>
            <w:tcMar>
              <w:left w:w="0" w:type="dxa"/>
              <w:bottom w:w="0" w:type="dxa"/>
              <w:right w:w="0" w:type="dxa"/>
            </w:tcMar>
          </w:tcPr>
          <w:p w14:paraId="779C3596" w14:textId="77777777" w:rsidR="005F4830" w:rsidRPr="00AE1C6F" w:rsidRDefault="005F4830" w:rsidP="005F4830">
            <w:pPr>
              <w:pStyle w:val="NoSpacing"/>
              <w:rPr>
                <w:noProof/>
                <w:lang w:val="en-GB"/>
              </w:rPr>
            </w:pPr>
          </w:p>
        </w:tc>
        <w:tc>
          <w:tcPr>
            <w:tcW w:w="1162" w:type="dxa"/>
            <w:gridSpan w:val="2"/>
            <w:vMerge/>
            <w:tcMar>
              <w:left w:w="115" w:type="dxa"/>
              <w:right w:w="115" w:type="dxa"/>
            </w:tcMar>
            <w:vAlign w:val="center"/>
          </w:tcPr>
          <w:p w14:paraId="3EC0BE18" w14:textId="77777777" w:rsidR="005F4830" w:rsidRPr="00AE1C6F" w:rsidRDefault="005F4830" w:rsidP="005F4830">
            <w:pPr>
              <w:pStyle w:val="NoSpacing"/>
              <w:rPr>
                <w:noProof/>
                <w:lang w:val="en-GB"/>
              </w:rPr>
            </w:pPr>
          </w:p>
        </w:tc>
        <w:tc>
          <w:tcPr>
            <w:tcW w:w="5909" w:type="dxa"/>
            <w:gridSpan w:val="3"/>
            <w:tcBorders>
              <w:top w:val="thinThickSmallGap" w:sz="24" w:space="0" w:color="auto"/>
              <w:left w:val="nil"/>
            </w:tcBorders>
            <w:tcMar>
              <w:left w:w="115" w:type="dxa"/>
              <w:right w:w="115" w:type="dxa"/>
            </w:tcMar>
          </w:tcPr>
          <w:p w14:paraId="03496947" w14:textId="77777777" w:rsidR="005F4830" w:rsidRPr="00AE1C6F" w:rsidRDefault="005F4830" w:rsidP="005F4830">
            <w:pPr>
              <w:pStyle w:val="NoSpacing"/>
              <w:rPr>
                <w:noProof/>
                <w:lang w:val="en-GB"/>
              </w:rPr>
            </w:pPr>
          </w:p>
        </w:tc>
      </w:tr>
    </w:tbl>
    <w:p w14:paraId="061A6676" w14:textId="77777777" w:rsidR="00664133" w:rsidRPr="00AE1C6F" w:rsidRDefault="00664133">
      <w:pPr>
        <w:rPr>
          <w:noProof/>
          <w:color w:val="000000" w:themeColor="text1"/>
          <w:lang w:val="en-GB"/>
        </w:rPr>
      </w:pPr>
    </w:p>
    <w:sectPr w:rsidR="00664133" w:rsidRPr="00AE1C6F" w:rsidSect="00C11F17">
      <w:pgSz w:w="15840" w:h="24480" w:code="3"/>
      <w:pgMar w:top="1440" w:right="1440" w:bottom="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19FC3" w14:textId="77777777" w:rsidR="00C84D07" w:rsidRDefault="00C84D07" w:rsidP="00554336">
      <w:pPr>
        <w:spacing w:after="0"/>
      </w:pPr>
      <w:r>
        <w:separator/>
      </w:r>
    </w:p>
  </w:endnote>
  <w:endnote w:type="continuationSeparator" w:id="0">
    <w:p w14:paraId="4523F330" w14:textId="77777777" w:rsidR="00C84D07" w:rsidRDefault="00C84D07" w:rsidP="005543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Pro Black">
    <w:altName w:val="Georgia Pro Black"/>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0DEED" w14:textId="77777777" w:rsidR="00C84D07" w:rsidRDefault="00C84D07" w:rsidP="00554336">
      <w:pPr>
        <w:spacing w:after="0"/>
      </w:pPr>
      <w:r>
        <w:separator/>
      </w:r>
    </w:p>
  </w:footnote>
  <w:footnote w:type="continuationSeparator" w:id="0">
    <w:p w14:paraId="341D7F79" w14:textId="77777777" w:rsidR="00C84D07" w:rsidRDefault="00C84D07" w:rsidP="005543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07"/>
    <w:rsid w:val="000064BF"/>
    <w:rsid w:val="000139C1"/>
    <w:rsid w:val="00015939"/>
    <w:rsid w:val="0001620C"/>
    <w:rsid w:val="00052781"/>
    <w:rsid w:val="00061A8E"/>
    <w:rsid w:val="000821C8"/>
    <w:rsid w:val="0008417E"/>
    <w:rsid w:val="00086C23"/>
    <w:rsid w:val="00093F55"/>
    <w:rsid w:val="000970C8"/>
    <w:rsid w:val="000B08D7"/>
    <w:rsid w:val="000B7E70"/>
    <w:rsid w:val="000C05B8"/>
    <w:rsid w:val="000C4253"/>
    <w:rsid w:val="000C492C"/>
    <w:rsid w:val="000C63FC"/>
    <w:rsid w:val="000D1612"/>
    <w:rsid w:val="000E1912"/>
    <w:rsid w:val="000E3A15"/>
    <w:rsid w:val="000E410F"/>
    <w:rsid w:val="000E47DF"/>
    <w:rsid w:val="000E707E"/>
    <w:rsid w:val="000F13BE"/>
    <w:rsid w:val="000F3105"/>
    <w:rsid w:val="0010319C"/>
    <w:rsid w:val="001119CD"/>
    <w:rsid w:val="00120383"/>
    <w:rsid w:val="00132CE5"/>
    <w:rsid w:val="00133D55"/>
    <w:rsid w:val="001432CC"/>
    <w:rsid w:val="001472EB"/>
    <w:rsid w:val="0015557C"/>
    <w:rsid w:val="00155BB5"/>
    <w:rsid w:val="001627B3"/>
    <w:rsid w:val="0017372B"/>
    <w:rsid w:val="00173FCF"/>
    <w:rsid w:val="00174B98"/>
    <w:rsid w:val="00175772"/>
    <w:rsid w:val="00196657"/>
    <w:rsid w:val="001A1751"/>
    <w:rsid w:val="001A5A0A"/>
    <w:rsid w:val="001A5C71"/>
    <w:rsid w:val="001C50D0"/>
    <w:rsid w:val="001D517B"/>
    <w:rsid w:val="001D7797"/>
    <w:rsid w:val="001E28C1"/>
    <w:rsid w:val="001F5567"/>
    <w:rsid w:val="001F62F5"/>
    <w:rsid w:val="001F657F"/>
    <w:rsid w:val="0020424D"/>
    <w:rsid w:val="002107A1"/>
    <w:rsid w:val="0021691D"/>
    <w:rsid w:val="00216B9C"/>
    <w:rsid w:val="00230183"/>
    <w:rsid w:val="00237F02"/>
    <w:rsid w:val="002746CA"/>
    <w:rsid w:val="00275735"/>
    <w:rsid w:val="002768F0"/>
    <w:rsid w:val="0028351F"/>
    <w:rsid w:val="00284C66"/>
    <w:rsid w:val="002942F9"/>
    <w:rsid w:val="002952C6"/>
    <w:rsid w:val="00296A3E"/>
    <w:rsid w:val="002A6AF8"/>
    <w:rsid w:val="002A76D9"/>
    <w:rsid w:val="002B1B93"/>
    <w:rsid w:val="002C46CD"/>
    <w:rsid w:val="002C4E97"/>
    <w:rsid w:val="002C712F"/>
    <w:rsid w:val="002E400F"/>
    <w:rsid w:val="00305529"/>
    <w:rsid w:val="00315FD9"/>
    <w:rsid w:val="0031609F"/>
    <w:rsid w:val="00323F8B"/>
    <w:rsid w:val="0032737D"/>
    <w:rsid w:val="00327B96"/>
    <w:rsid w:val="00327F09"/>
    <w:rsid w:val="00331FF6"/>
    <w:rsid w:val="00333A87"/>
    <w:rsid w:val="00353DCE"/>
    <w:rsid w:val="00362C30"/>
    <w:rsid w:val="00362F69"/>
    <w:rsid w:val="00387D7F"/>
    <w:rsid w:val="003A2F2B"/>
    <w:rsid w:val="003B3B75"/>
    <w:rsid w:val="003C118D"/>
    <w:rsid w:val="003C148F"/>
    <w:rsid w:val="003C252E"/>
    <w:rsid w:val="003C4ACB"/>
    <w:rsid w:val="003C55A4"/>
    <w:rsid w:val="003E0014"/>
    <w:rsid w:val="003E07AA"/>
    <w:rsid w:val="003E759E"/>
    <w:rsid w:val="003F4C0F"/>
    <w:rsid w:val="003F544A"/>
    <w:rsid w:val="00415A82"/>
    <w:rsid w:val="0043647B"/>
    <w:rsid w:val="004569B8"/>
    <w:rsid w:val="00460859"/>
    <w:rsid w:val="004831AD"/>
    <w:rsid w:val="004B4571"/>
    <w:rsid w:val="004C3DF2"/>
    <w:rsid w:val="004D1721"/>
    <w:rsid w:val="004D1817"/>
    <w:rsid w:val="004D33E8"/>
    <w:rsid w:val="004D4C02"/>
    <w:rsid w:val="004E4C14"/>
    <w:rsid w:val="004E63BA"/>
    <w:rsid w:val="004F281F"/>
    <w:rsid w:val="004F74DD"/>
    <w:rsid w:val="00502068"/>
    <w:rsid w:val="005056FC"/>
    <w:rsid w:val="00507968"/>
    <w:rsid w:val="00527FE0"/>
    <w:rsid w:val="0053589F"/>
    <w:rsid w:val="0054348D"/>
    <w:rsid w:val="00543C35"/>
    <w:rsid w:val="00554336"/>
    <w:rsid w:val="00566C26"/>
    <w:rsid w:val="005706B7"/>
    <w:rsid w:val="00575C13"/>
    <w:rsid w:val="00590DC3"/>
    <w:rsid w:val="005956D6"/>
    <w:rsid w:val="005A1800"/>
    <w:rsid w:val="005A78B4"/>
    <w:rsid w:val="005B3643"/>
    <w:rsid w:val="005B7C41"/>
    <w:rsid w:val="005C502F"/>
    <w:rsid w:val="005E1B08"/>
    <w:rsid w:val="005E2DC0"/>
    <w:rsid w:val="005F2B1B"/>
    <w:rsid w:val="005F415C"/>
    <w:rsid w:val="005F4830"/>
    <w:rsid w:val="00622D79"/>
    <w:rsid w:val="00624F21"/>
    <w:rsid w:val="00630CF2"/>
    <w:rsid w:val="006608C8"/>
    <w:rsid w:val="00664133"/>
    <w:rsid w:val="00667FF3"/>
    <w:rsid w:val="006926DA"/>
    <w:rsid w:val="00692D2D"/>
    <w:rsid w:val="006931FE"/>
    <w:rsid w:val="006B52E6"/>
    <w:rsid w:val="006C0B7A"/>
    <w:rsid w:val="006E2F9B"/>
    <w:rsid w:val="006E7170"/>
    <w:rsid w:val="006F2F91"/>
    <w:rsid w:val="0070526E"/>
    <w:rsid w:val="007123AA"/>
    <w:rsid w:val="007204C9"/>
    <w:rsid w:val="007212EC"/>
    <w:rsid w:val="00725CB2"/>
    <w:rsid w:val="00727546"/>
    <w:rsid w:val="00733B3B"/>
    <w:rsid w:val="00743839"/>
    <w:rsid w:val="0074723D"/>
    <w:rsid w:val="0077279E"/>
    <w:rsid w:val="00773C51"/>
    <w:rsid w:val="00786A41"/>
    <w:rsid w:val="00794C1C"/>
    <w:rsid w:val="0079573D"/>
    <w:rsid w:val="00796FAE"/>
    <w:rsid w:val="007A4B37"/>
    <w:rsid w:val="007B05E8"/>
    <w:rsid w:val="007B223E"/>
    <w:rsid w:val="007B5DCC"/>
    <w:rsid w:val="007C06B7"/>
    <w:rsid w:val="007C10B3"/>
    <w:rsid w:val="007D6A71"/>
    <w:rsid w:val="007D6D74"/>
    <w:rsid w:val="007D6DBE"/>
    <w:rsid w:val="007E141B"/>
    <w:rsid w:val="007E1630"/>
    <w:rsid w:val="007E4FD5"/>
    <w:rsid w:val="007E628C"/>
    <w:rsid w:val="007E78A1"/>
    <w:rsid w:val="007F5D1C"/>
    <w:rsid w:val="007F6234"/>
    <w:rsid w:val="00800942"/>
    <w:rsid w:val="00800A0F"/>
    <w:rsid w:val="008016E2"/>
    <w:rsid w:val="00807716"/>
    <w:rsid w:val="00813EA3"/>
    <w:rsid w:val="00826103"/>
    <w:rsid w:val="00830DC5"/>
    <w:rsid w:val="0083111F"/>
    <w:rsid w:val="00850158"/>
    <w:rsid w:val="008571EB"/>
    <w:rsid w:val="00863E1E"/>
    <w:rsid w:val="00864FBB"/>
    <w:rsid w:val="00865F74"/>
    <w:rsid w:val="0089013B"/>
    <w:rsid w:val="008A560A"/>
    <w:rsid w:val="008A645C"/>
    <w:rsid w:val="008A790D"/>
    <w:rsid w:val="008B310F"/>
    <w:rsid w:val="008B64A3"/>
    <w:rsid w:val="008C055B"/>
    <w:rsid w:val="008C0AD6"/>
    <w:rsid w:val="008C2C11"/>
    <w:rsid w:val="008D4A3C"/>
    <w:rsid w:val="008D6766"/>
    <w:rsid w:val="008D757B"/>
    <w:rsid w:val="008E0A2E"/>
    <w:rsid w:val="008F75D6"/>
    <w:rsid w:val="009010EB"/>
    <w:rsid w:val="009047BC"/>
    <w:rsid w:val="009151EB"/>
    <w:rsid w:val="0091599E"/>
    <w:rsid w:val="00915F67"/>
    <w:rsid w:val="00940DDA"/>
    <w:rsid w:val="00953B20"/>
    <w:rsid w:val="00957478"/>
    <w:rsid w:val="009768A3"/>
    <w:rsid w:val="009912BE"/>
    <w:rsid w:val="00994C68"/>
    <w:rsid w:val="009A033F"/>
    <w:rsid w:val="009A03FD"/>
    <w:rsid w:val="009A268A"/>
    <w:rsid w:val="009A2876"/>
    <w:rsid w:val="009A7638"/>
    <w:rsid w:val="009B2E43"/>
    <w:rsid w:val="009B66A2"/>
    <w:rsid w:val="009B7D83"/>
    <w:rsid w:val="009C6DEC"/>
    <w:rsid w:val="009D34FD"/>
    <w:rsid w:val="009D3B7C"/>
    <w:rsid w:val="009D5E5F"/>
    <w:rsid w:val="009E409B"/>
    <w:rsid w:val="009F0EB8"/>
    <w:rsid w:val="009F4A41"/>
    <w:rsid w:val="00A0465D"/>
    <w:rsid w:val="00A0596F"/>
    <w:rsid w:val="00A1EDDC"/>
    <w:rsid w:val="00A36549"/>
    <w:rsid w:val="00A46549"/>
    <w:rsid w:val="00A491B1"/>
    <w:rsid w:val="00A61945"/>
    <w:rsid w:val="00A70242"/>
    <w:rsid w:val="00A74923"/>
    <w:rsid w:val="00A7758D"/>
    <w:rsid w:val="00A85400"/>
    <w:rsid w:val="00AA5FE5"/>
    <w:rsid w:val="00AB2AA3"/>
    <w:rsid w:val="00AC117E"/>
    <w:rsid w:val="00AE1C6F"/>
    <w:rsid w:val="00AE4980"/>
    <w:rsid w:val="00AF2EDF"/>
    <w:rsid w:val="00AF553C"/>
    <w:rsid w:val="00AF6DF5"/>
    <w:rsid w:val="00B07394"/>
    <w:rsid w:val="00B1023C"/>
    <w:rsid w:val="00B22F0C"/>
    <w:rsid w:val="00B35BC7"/>
    <w:rsid w:val="00B4611F"/>
    <w:rsid w:val="00B523EA"/>
    <w:rsid w:val="00B53541"/>
    <w:rsid w:val="00B53FB6"/>
    <w:rsid w:val="00B767C0"/>
    <w:rsid w:val="00B93C89"/>
    <w:rsid w:val="00BA1EAC"/>
    <w:rsid w:val="00BA563E"/>
    <w:rsid w:val="00BC1947"/>
    <w:rsid w:val="00BC6155"/>
    <w:rsid w:val="00BC64EC"/>
    <w:rsid w:val="00BD5C4E"/>
    <w:rsid w:val="00BD7BDE"/>
    <w:rsid w:val="00BE07C1"/>
    <w:rsid w:val="00BE1E30"/>
    <w:rsid w:val="00BF5EB9"/>
    <w:rsid w:val="00C0323D"/>
    <w:rsid w:val="00C07E8F"/>
    <w:rsid w:val="00C11F17"/>
    <w:rsid w:val="00C30B77"/>
    <w:rsid w:val="00C57F22"/>
    <w:rsid w:val="00C6249E"/>
    <w:rsid w:val="00C67ED5"/>
    <w:rsid w:val="00C71E9D"/>
    <w:rsid w:val="00C76D20"/>
    <w:rsid w:val="00C801BA"/>
    <w:rsid w:val="00C8086C"/>
    <w:rsid w:val="00C80916"/>
    <w:rsid w:val="00C84D07"/>
    <w:rsid w:val="00C85B4A"/>
    <w:rsid w:val="00C90E99"/>
    <w:rsid w:val="00C90FFE"/>
    <w:rsid w:val="00C91990"/>
    <w:rsid w:val="00C94726"/>
    <w:rsid w:val="00C95CCD"/>
    <w:rsid w:val="00CB0CB1"/>
    <w:rsid w:val="00CB19CE"/>
    <w:rsid w:val="00CB4217"/>
    <w:rsid w:val="00CC3396"/>
    <w:rsid w:val="00CC37A7"/>
    <w:rsid w:val="00CD00E1"/>
    <w:rsid w:val="00CD4C47"/>
    <w:rsid w:val="00CE1F2C"/>
    <w:rsid w:val="00CE49B2"/>
    <w:rsid w:val="00CE524C"/>
    <w:rsid w:val="00CF21D9"/>
    <w:rsid w:val="00CF34CD"/>
    <w:rsid w:val="00CF5018"/>
    <w:rsid w:val="00D1612C"/>
    <w:rsid w:val="00D30B97"/>
    <w:rsid w:val="00D30D96"/>
    <w:rsid w:val="00D31FCD"/>
    <w:rsid w:val="00D36F3C"/>
    <w:rsid w:val="00D43240"/>
    <w:rsid w:val="00D46CDC"/>
    <w:rsid w:val="00D6304B"/>
    <w:rsid w:val="00D676B3"/>
    <w:rsid w:val="00D67E44"/>
    <w:rsid w:val="00D8682F"/>
    <w:rsid w:val="00D90C37"/>
    <w:rsid w:val="00D91CFB"/>
    <w:rsid w:val="00DC27FC"/>
    <w:rsid w:val="00DD7F4A"/>
    <w:rsid w:val="00DF0B54"/>
    <w:rsid w:val="00E014D5"/>
    <w:rsid w:val="00E01AA7"/>
    <w:rsid w:val="00E02F28"/>
    <w:rsid w:val="00E034A1"/>
    <w:rsid w:val="00E07F58"/>
    <w:rsid w:val="00E11A96"/>
    <w:rsid w:val="00E15328"/>
    <w:rsid w:val="00E41F5C"/>
    <w:rsid w:val="00E6010D"/>
    <w:rsid w:val="00E61BD8"/>
    <w:rsid w:val="00E64FC6"/>
    <w:rsid w:val="00E7662D"/>
    <w:rsid w:val="00E76771"/>
    <w:rsid w:val="00E97F89"/>
    <w:rsid w:val="00EA5F38"/>
    <w:rsid w:val="00EA7977"/>
    <w:rsid w:val="00EB7C0B"/>
    <w:rsid w:val="00ED3181"/>
    <w:rsid w:val="00ED7448"/>
    <w:rsid w:val="00EE7D8B"/>
    <w:rsid w:val="00EF0035"/>
    <w:rsid w:val="00EF1AFC"/>
    <w:rsid w:val="00F0187D"/>
    <w:rsid w:val="00F23030"/>
    <w:rsid w:val="00F25E08"/>
    <w:rsid w:val="00F31919"/>
    <w:rsid w:val="00F47AAC"/>
    <w:rsid w:val="00F52FB4"/>
    <w:rsid w:val="00F62B75"/>
    <w:rsid w:val="00F66772"/>
    <w:rsid w:val="00F70FE9"/>
    <w:rsid w:val="00F7629D"/>
    <w:rsid w:val="00F963ED"/>
    <w:rsid w:val="00FA79BF"/>
    <w:rsid w:val="00FB03B9"/>
    <w:rsid w:val="00FB0C16"/>
    <w:rsid w:val="00FC0993"/>
    <w:rsid w:val="00FE03A7"/>
    <w:rsid w:val="00FE1408"/>
    <w:rsid w:val="00FE2A70"/>
    <w:rsid w:val="00FE4EB4"/>
    <w:rsid w:val="00FE7547"/>
    <w:rsid w:val="00FE7833"/>
    <w:rsid w:val="00FE7ABD"/>
    <w:rsid w:val="00FF3F9D"/>
    <w:rsid w:val="00FF613B"/>
    <w:rsid w:val="5224718C"/>
    <w:rsid w:val="5B7DBDC4"/>
    <w:rsid w:val="670EF97C"/>
    <w:rsid w:val="6B610E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BAA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19C"/>
    <w:pPr>
      <w:spacing w:after="24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Name">
    <w:name w:val="Author Name"/>
    <w:basedOn w:val="Normal"/>
    <w:next w:val="Normal"/>
    <w:uiPriority w:val="12"/>
    <w:rsid w:val="009A2876"/>
    <w:pPr>
      <w:widowControl w:val="0"/>
      <w:pBdr>
        <w:bottom w:val="single" w:sz="8" w:space="6" w:color="808080" w:themeColor="background1" w:themeShade="80"/>
      </w:pBdr>
      <w:autoSpaceDE w:val="0"/>
      <w:autoSpaceDN w:val="0"/>
    </w:pPr>
    <w:rPr>
      <w:b/>
      <w:caps/>
      <w:szCs w:val="24"/>
    </w:rPr>
  </w:style>
  <w:style w:type="paragraph" w:styleId="Header">
    <w:name w:val="header"/>
    <w:basedOn w:val="Footer"/>
    <w:link w:val="HeaderChar"/>
    <w:uiPriority w:val="99"/>
    <w:rsid w:val="00CE1F2C"/>
    <w:rPr>
      <w:rFonts w:asciiTheme="majorHAnsi" w:hAnsiTheme="majorHAnsi"/>
      <w:color w:val="000000" w:themeColor="text1"/>
      <w:sz w:val="56"/>
    </w:rPr>
  </w:style>
  <w:style w:type="character" w:customStyle="1" w:styleId="HeaderChar">
    <w:name w:val="Header Char"/>
    <w:basedOn w:val="DefaultParagraphFont"/>
    <w:link w:val="Header"/>
    <w:uiPriority w:val="99"/>
    <w:rsid w:val="00CE1F2C"/>
    <w:rPr>
      <w:rFonts w:asciiTheme="majorHAnsi" w:hAnsiTheme="majorHAnsi"/>
      <w:color w:val="000000" w:themeColor="text1"/>
      <w:sz w:val="56"/>
    </w:rPr>
  </w:style>
  <w:style w:type="paragraph" w:styleId="Footer">
    <w:name w:val="footer"/>
    <w:basedOn w:val="NoSpacing"/>
    <w:link w:val="FooterChar"/>
    <w:uiPriority w:val="99"/>
    <w:rsid w:val="0010319C"/>
    <w:pPr>
      <w:jc w:val="center"/>
    </w:pPr>
  </w:style>
  <w:style w:type="character" w:customStyle="1" w:styleId="FooterChar">
    <w:name w:val="Footer Char"/>
    <w:basedOn w:val="DefaultParagraphFont"/>
    <w:link w:val="Footer"/>
    <w:uiPriority w:val="99"/>
    <w:rsid w:val="0010319C"/>
  </w:style>
  <w:style w:type="paragraph" w:styleId="NormalWeb">
    <w:name w:val="Normal (Web)"/>
    <w:basedOn w:val="Normal"/>
    <w:uiPriority w:val="99"/>
    <w:semiHidden/>
    <w:rsid w:val="00C11F17"/>
    <w:pPr>
      <w:spacing w:before="100" w:beforeAutospacing="1" w:after="100" w:afterAutospacing="1"/>
    </w:pPr>
    <w:rPr>
      <w:rFonts w:ascii="Times New Roman" w:eastAsia="Times New Roman" w:hAnsi="Times New Roman" w:cs="Times New Roman"/>
      <w:szCs w:val="24"/>
    </w:rPr>
  </w:style>
  <w:style w:type="paragraph" w:customStyle="1" w:styleId="SmallAuthorName">
    <w:name w:val="Small Author Name"/>
    <w:basedOn w:val="Normal"/>
    <w:qFormat/>
    <w:rsid w:val="004831AD"/>
    <w:pPr>
      <w:spacing w:after="0"/>
    </w:pPr>
    <w:rPr>
      <w:bCs/>
    </w:rPr>
  </w:style>
  <w:style w:type="paragraph" w:customStyle="1" w:styleId="SmallArticleTitle">
    <w:name w:val="Small Article Title"/>
    <w:basedOn w:val="Normal"/>
    <w:qFormat/>
    <w:rsid w:val="00F66772"/>
    <w:pPr>
      <w:spacing w:after="0" w:line="276" w:lineRule="auto"/>
    </w:pPr>
    <w:rPr>
      <w:rFonts w:asciiTheme="majorHAnsi" w:hAnsiTheme="majorHAnsi"/>
      <w:sz w:val="32"/>
    </w:rPr>
  </w:style>
  <w:style w:type="paragraph" w:customStyle="1" w:styleId="SmallArticleSubtitle">
    <w:name w:val="Small Article Subtitle"/>
    <w:basedOn w:val="Normal"/>
    <w:qFormat/>
    <w:rsid w:val="00F66772"/>
    <w:pPr>
      <w:spacing w:after="0" w:line="276" w:lineRule="auto"/>
    </w:pPr>
    <w:rPr>
      <w:sz w:val="32"/>
    </w:rPr>
  </w:style>
  <w:style w:type="paragraph" w:customStyle="1" w:styleId="BodyCopy">
    <w:name w:val="Body Copy"/>
    <w:basedOn w:val="NormalWeb"/>
    <w:qFormat/>
    <w:rsid w:val="00864FBB"/>
    <w:rPr>
      <w:rFonts w:asciiTheme="minorHAnsi" w:hAnsiTheme="minorHAnsi"/>
      <w:color w:val="000000"/>
    </w:rPr>
  </w:style>
  <w:style w:type="paragraph" w:customStyle="1" w:styleId="LargeAuthorName">
    <w:name w:val="Large Author Name"/>
    <w:basedOn w:val="Normal"/>
    <w:next w:val="NoSpacing"/>
    <w:qFormat/>
    <w:rsid w:val="00727546"/>
    <w:pPr>
      <w:spacing w:after="0" w:line="276" w:lineRule="auto"/>
    </w:pPr>
    <w:rPr>
      <w:sz w:val="32"/>
    </w:rPr>
  </w:style>
  <w:style w:type="paragraph" w:customStyle="1" w:styleId="LargeArticleTitle">
    <w:name w:val="Large Article Title"/>
    <w:basedOn w:val="Normal"/>
    <w:next w:val="Normal"/>
    <w:qFormat/>
    <w:rsid w:val="00727546"/>
    <w:pPr>
      <w:spacing w:after="0" w:line="276" w:lineRule="auto"/>
    </w:pPr>
    <w:rPr>
      <w:rFonts w:asciiTheme="majorHAnsi" w:hAnsiTheme="majorHAnsi"/>
      <w:sz w:val="52"/>
    </w:rPr>
  </w:style>
  <w:style w:type="paragraph" w:customStyle="1" w:styleId="LargeArticleSubtitle">
    <w:name w:val="Large Article Subtitle"/>
    <w:basedOn w:val="Normal"/>
    <w:next w:val="Normal"/>
    <w:qFormat/>
    <w:rsid w:val="00727546"/>
    <w:pPr>
      <w:spacing w:after="0" w:line="276" w:lineRule="auto"/>
    </w:pPr>
    <w:rPr>
      <w:sz w:val="40"/>
    </w:rPr>
  </w:style>
  <w:style w:type="paragraph" w:customStyle="1" w:styleId="MastheadTItle">
    <w:name w:val="Masthead TItle"/>
    <w:basedOn w:val="Normal"/>
    <w:qFormat/>
    <w:rsid w:val="00F66772"/>
    <w:pPr>
      <w:spacing w:after="0"/>
      <w:jc w:val="center"/>
    </w:pPr>
    <w:rPr>
      <w:rFonts w:asciiTheme="majorHAnsi" w:hAnsiTheme="majorHAnsi"/>
      <w:color w:val="000000" w:themeColor="text1"/>
      <w:sz w:val="124"/>
    </w:rPr>
  </w:style>
  <w:style w:type="paragraph" w:customStyle="1" w:styleId="MastheadSubtitle">
    <w:name w:val="Masthead Subtitle"/>
    <w:basedOn w:val="Normal"/>
    <w:qFormat/>
    <w:rsid w:val="006F2F91"/>
    <w:pPr>
      <w:spacing w:after="0"/>
      <w:jc w:val="center"/>
    </w:pPr>
    <w:rPr>
      <w:rFonts w:ascii="Baskerville Old Face" w:hAnsi="Baskerville Old Face"/>
      <w:iCs/>
      <w:sz w:val="40"/>
      <w:szCs w:val="40"/>
    </w:rPr>
  </w:style>
  <w:style w:type="paragraph" w:customStyle="1" w:styleId="PullQuote">
    <w:name w:val="Pull Quote"/>
    <w:basedOn w:val="Normal"/>
    <w:qFormat/>
    <w:rsid w:val="00362F69"/>
    <w:pPr>
      <w:spacing w:after="0"/>
      <w:ind w:left="288" w:hanging="288"/>
    </w:pPr>
    <w:rPr>
      <w:sz w:val="56"/>
      <w:szCs w:val="56"/>
    </w:rPr>
  </w:style>
  <w:style w:type="paragraph" w:customStyle="1" w:styleId="PullQuoteAttribution">
    <w:name w:val="Pull Quote Attribution"/>
    <w:basedOn w:val="Normal"/>
    <w:qFormat/>
    <w:rsid w:val="00362F69"/>
    <w:pPr>
      <w:spacing w:after="0"/>
      <w:ind w:left="288" w:hanging="288"/>
      <w:jc w:val="right"/>
    </w:pPr>
    <w:rPr>
      <w:sz w:val="32"/>
      <w:szCs w:val="32"/>
    </w:rPr>
  </w:style>
  <w:style w:type="paragraph" w:customStyle="1" w:styleId="PhotoCaption">
    <w:name w:val="Photo Caption"/>
    <w:basedOn w:val="Normal"/>
    <w:qFormat/>
    <w:rsid w:val="00AE4980"/>
    <w:pPr>
      <w:spacing w:after="0"/>
    </w:pPr>
    <w:rPr>
      <w:noProof/>
      <w:sz w:val="18"/>
    </w:rPr>
  </w:style>
  <w:style w:type="paragraph" w:customStyle="1" w:styleId="MastheadCopy">
    <w:name w:val="Masthead Copy"/>
    <w:basedOn w:val="Normal"/>
    <w:qFormat/>
    <w:rsid w:val="006F2F91"/>
    <w:pPr>
      <w:spacing w:after="0"/>
      <w:jc w:val="center"/>
    </w:pPr>
    <w:rPr>
      <w:rFonts w:ascii="Baskerville Old Face" w:hAnsi="Baskerville Old Face"/>
      <w:iCs/>
    </w:rPr>
  </w:style>
  <w:style w:type="character" w:styleId="CommentReference">
    <w:name w:val="annotation reference"/>
    <w:basedOn w:val="DefaultParagraphFont"/>
    <w:uiPriority w:val="99"/>
    <w:semiHidden/>
    <w:unhideWhenUsed/>
    <w:rsid w:val="00F31919"/>
    <w:rPr>
      <w:sz w:val="16"/>
      <w:szCs w:val="16"/>
    </w:rPr>
  </w:style>
  <w:style w:type="paragraph" w:styleId="CommentText">
    <w:name w:val="annotation text"/>
    <w:basedOn w:val="Normal"/>
    <w:link w:val="CommentTextChar"/>
    <w:uiPriority w:val="99"/>
    <w:semiHidden/>
    <w:rsid w:val="00F31919"/>
    <w:rPr>
      <w:sz w:val="20"/>
      <w:szCs w:val="20"/>
    </w:rPr>
  </w:style>
  <w:style w:type="character" w:customStyle="1" w:styleId="CommentTextChar">
    <w:name w:val="Comment Text Char"/>
    <w:basedOn w:val="DefaultParagraphFont"/>
    <w:link w:val="CommentText"/>
    <w:uiPriority w:val="99"/>
    <w:semiHidden/>
    <w:rsid w:val="00B523EA"/>
    <w:rPr>
      <w:sz w:val="20"/>
      <w:szCs w:val="20"/>
    </w:rPr>
  </w:style>
  <w:style w:type="paragraph" w:styleId="CommentSubject">
    <w:name w:val="annotation subject"/>
    <w:basedOn w:val="CommentText"/>
    <w:next w:val="CommentText"/>
    <w:link w:val="CommentSubjectChar"/>
    <w:uiPriority w:val="99"/>
    <w:semiHidden/>
    <w:unhideWhenUsed/>
    <w:rsid w:val="00F31919"/>
    <w:rPr>
      <w:b/>
      <w:bCs/>
    </w:rPr>
  </w:style>
  <w:style w:type="character" w:customStyle="1" w:styleId="CommentSubjectChar">
    <w:name w:val="Comment Subject Char"/>
    <w:basedOn w:val="CommentTextChar"/>
    <w:link w:val="CommentSubject"/>
    <w:uiPriority w:val="99"/>
    <w:semiHidden/>
    <w:rsid w:val="00F31919"/>
    <w:rPr>
      <w:b/>
      <w:bCs/>
      <w:sz w:val="20"/>
      <w:szCs w:val="20"/>
    </w:rPr>
  </w:style>
  <w:style w:type="paragraph" w:styleId="BalloonText">
    <w:name w:val="Balloon Text"/>
    <w:basedOn w:val="Normal"/>
    <w:link w:val="BalloonTextChar"/>
    <w:uiPriority w:val="99"/>
    <w:semiHidden/>
    <w:unhideWhenUsed/>
    <w:rsid w:val="000064B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BF"/>
    <w:rPr>
      <w:rFonts w:ascii="Segoe UI" w:hAnsi="Segoe UI" w:cs="Segoe UI"/>
      <w:sz w:val="18"/>
      <w:szCs w:val="18"/>
    </w:rPr>
  </w:style>
  <w:style w:type="character" w:styleId="PlaceholderText">
    <w:name w:val="Placeholder Text"/>
    <w:basedOn w:val="DefaultParagraphFont"/>
    <w:uiPriority w:val="99"/>
    <w:semiHidden/>
    <w:rsid w:val="00F7629D"/>
    <w:rPr>
      <w:color w:val="808080"/>
    </w:rPr>
  </w:style>
  <w:style w:type="paragraph" w:styleId="NoSpacing">
    <w:name w:val="No Spacing"/>
    <w:uiPriority w:val="1"/>
    <w:qFormat/>
    <w:rsid w:val="00F66772"/>
    <w:pPr>
      <w:spacing w:after="0" w:line="240" w:lineRule="auto"/>
    </w:pPr>
  </w:style>
  <w:style w:type="paragraph" w:styleId="TOC1">
    <w:name w:val="toc 1"/>
    <w:basedOn w:val="BodyCopy"/>
    <w:next w:val="Normal"/>
    <w:uiPriority w:val="39"/>
    <w:rsid w:val="005E1B08"/>
    <w:pPr>
      <w:spacing w:before="0" w:beforeAutospacing="0" w:after="0" w:afterAutospacing="0"/>
    </w:pPr>
    <w:rPr>
      <w:color w:val="000000" w:themeColor="text1"/>
    </w:rPr>
  </w:style>
  <w:style w:type="paragraph" w:styleId="TOC2">
    <w:name w:val="toc 2"/>
    <w:basedOn w:val="Normal"/>
    <w:next w:val="Normal"/>
    <w:uiPriority w:val="39"/>
    <w:rsid w:val="000C492C"/>
    <w:pPr>
      <w:spacing w:after="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3475">
      <w:bodyDiv w:val="1"/>
      <w:marLeft w:val="0"/>
      <w:marRight w:val="0"/>
      <w:marTop w:val="0"/>
      <w:marBottom w:val="0"/>
      <w:divBdr>
        <w:top w:val="none" w:sz="0" w:space="0" w:color="auto"/>
        <w:left w:val="none" w:sz="0" w:space="0" w:color="auto"/>
        <w:bottom w:val="none" w:sz="0" w:space="0" w:color="auto"/>
        <w:right w:val="none" w:sz="0" w:space="0" w:color="auto"/>
      </w:divBdr>
    </w:div>
    <w:div w:id="1026249580">
      <w:bodyDiv w:val="1"/>
      <w:marLeft w:val="0"/>
      <w:marRight w:val="0"/>
      <w:marTop w:val="0"/>
      <w:marBottom w:val="0"/>
      <w:divBdr>
        <w:top w:val="none" w:sz="0" w:space="0" w:color="auto"/>
        <w:left w:val="none" w:sz="0" w:space="0" w:color="auto"/>
        <w:bottom w:val="none" w:sz="0" w:space="0" w:color="auto"/>
        <w:right w:val="none" w:sz="0" w:space="0" w:color="auto"/>
      </w:divBdr>
    </w:div>
    <w:div w:id="1094132319">
      <w:bodyDiv w:val="1"/>
      <w:marLeft w:val="0"/>
      <w:marRight w:val="0"/>
      <w:marTop w:val="0"/>
      <w:marBottom w:val="0"/>
      <w:divBdr>
        <w:top w:val="none" w:sz="0" w:space="0" w:color="auto"/>
        <w:left w:val="none" w:sz="0" w:space="0" w:color="auto"/>
        <w:bottom w:val="none" w:sz="0" w:space="0" w:color="auto"/>
        <w:right w:val="none" w:sz="0" w:space="0" w:color="auto"/>
      </w:divBdr>
    </w:div>
    <w:div w:id="139855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Rouse\AppData\Roaming\Microsoft\Templates\Traditional%20news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99C66FB8C141848F3FED2D5B834765"/>
        <w:category>
          <w:name w:val="General"/>
          <w:gallery w:val="placeholder"/>
        </w:category>
        <w:types>
          <w:type w:val="bbPlcHdr"/>
        </w:types>
        <w:behaviors>
          <w:behavior w:val="content"/>
        </w:behaviors>
        <w:guid w:val="{B5CACF17-4BC6-49A9-9D1F-0CBBD6E5E147}"/>
      </w:docPartPr>
      <w:docPartBody>
        <w:p w:rsidR="00000000" w:rsidRDefault="00E62B30">
          <w:pPr>
            <w:pStyle w:val="5399C66FB8C141848F3FED2D5B834765"/>
          </w:pPr>
          <w:r w:rsidRPr="00AE1C6F">
            <w:rPr>
              <w:noProof/>
              <w:lang w:bidi="en-US"/>
            </w:rPr>
            <w:t>Tuesday, Sep 20, YYYY</w:t>
          </w:r>
        </w:p>
      </w:docPartBody>
    </w:docPart>
    <w:docPart>
      <w:docPartPr>
        <w:name w:val="01123B85DAEC4EDABB85A9FB00DA5488"/>
        <w:category>
          <w:name w:val="General"/>
          <w:gallery w:val="placeholder"/>
        </w:category>
        <w:types>
          <w:type w:val="bbPlcHdr"/>
        </w:types>
        <w:behaviors>
          <w:behavior w:val="content"/>
        </w:behaviors>
        <w:guid w:val="{10BDAD9A-6F3F-4B64-89DD-C765D99156A1}"/>
      </w:docPartPr>
      <w:docPartBody>
        <w:p w:rsidR="00000000" w:rsidRDefault="00E62B30">
          <w:pPr>
            <w:pStyle w:val="01123B85DAEC4EDABB85A9FB00DA5488"/>
          </w:pPr>
          <w:r w:rsidRPr="00AE1C6F">
            <w:rPr>
              <w:noProof/>
              <w:lang w:bidi="en-US"/>
            </w:rPr>
            <w:t>NEWS TODAY</w:t>
          </w:r>
        </w:p>
      </w:docPartBody>
    </w:docPart>
    <w:docPart>
      <w:docPartPr>
        <w:name w:val="1EDDB841FE9946038B4ADB4979148760"/>
        <w:category>
          <w:name w:val="General"/>
          <w:gallery w:val="placeholder"/>
        </w:category>
        <w:types>
          <w:type w:val="bbPlcHdr"/>
        </w:types>
        <w:behaviors>
          <w:behavior w:val="content"/>
        </w:behaviors>
        <w:guid w:val="{BD205D72-D7E7-48E6-8373-ECBBF33CD9F9}"/>
      </w:docPartPr>
      <w:docPartBody>
        <w:p w:rsidR="00000000" w:rsidRDefault="00E62B30">
          <w:pPr>
            <w:pStyle w:val="1EDDB841FE9946038B4ADB4979148760"/>
          </w:pPr>
          <w:r w:rsidRPr="00AE1C6F">
            <w:rPr>
              <w:noProof/>
              <w:lang w:bidi="en-US"/>
            </w:rPr>
            <w:t>Issue #10</w:t>
          </w:r>
        </w:p>
      </w:docPartBody>
    </w:docPart>
    <w:docPart>
      <w:docPartPr>
        <w:name w:val="D84FAB3CA79A46B485049547203A4A43"/>
        <w:category>
          <w:name w:val="General"/>
          <w:gallery w:val="placeholder"/>
        </w:category>
        <w:types>
          <w:type w:val="bbPlcHdr"/>
        </w:types>
        <w:behaviors>
          <w:behavior w:val="content"/>
        </w:behaviors>
        <w:guid w:val="{BC57745C-3161-4E15-B4F0-5C087451AD81}"/>
      </w:docPartPr>
      <w:docPartBody>
        <w:p w:rsidR="00000000" w:rsidRDefault="00E62B30">
          <w:pPr>
            <w:pStyle w:val="D84FAB3CA79A46B485049547203A4A43"/>
          </w:pPr>
          <w:r w:rsidRPr="00AE1C6F">
            <w:rPr>
              <w:rStyle w:val="PlaceholderText"/>
              <w:lang w:bidi="en-US"/>
            </w:rPr>
            <w:t>Picture Caption: To make your document look professionally produced, Word provides header, footer, cover page, and text box designs that complement each other.</w:t>
          </w:r>
        </w:p>
      </w:docPartBody>
    </w:docPart>
    <w:docPart>
      <w:docPartPr>
        <w:name w:val="2D6666B0D0E3493CADFB451654E3E617"/>
        <w:category>
          <w:name w:val="General"/>
          <w:gallery w:val="placeholder"/>
        </w:category>
        <w:types>
          <w:type w:val="bbPlcHdr"/>
        </w:types>
        <w:behaviors>
          <w:behavior w:val="content"/>
        </w:behaviors>
        <w:guid w:val="{D1858FF0-86E1-41A7-89AC-4C78E1516093}"/>
      </w:docPartPr>
      <w:docPartBody>
        <w:p w:rsidR="00E62B30" w:rsidRPr="00AE1C6F" w:rsidRDefault="00E62B30" w:rsidP="005F4830">
          <w:pPr>
            <w:rPr>
              <w:noProof/>
            </w:rPr>
          </w:pPr>
          <w:r w:rsidRPr="00AE1C6F">
            <w:rPr>
              <w:noProof/>
              <w:lang w:bidi="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w:t>
          </w:r>
        </w:p>
        <w:p w:rsidR="00000000" w:rsidRDefault="00E62B30">
          <w:pPr>
            <w:pStyle w:val="2D6666B0D0E3493CADFB451654E3E617"/>
          </w:pPr>
          <w:r w:rsidRPr="00AE1C6F">
            <w:rPr>
              <w:noProof/>
              <w:lang w:bidi="en-US"/>
            </w:rPr>
            <w:t>Click Insert and then choose the elements you want from the different galleries. Themes and styles also help keep your document co-ordinated. When you click Design and choose a new Theme, the pictures, charts, and SmartArt graphics change to match your new theme.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Pro Black">
    <w:altName w:val="Georgia Pro Black"/>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3B6621E41E4F8581C6C74E87DE75B5">
    <w:name w:val="D83B6621E41E4F8581C6C74E87DE75B5"/>
  </w:style>
  <w:style w:type="paragraph" w:customStyle="1" w:styleId="13EB6A456DBE44C0A7C363E347707A69">
    <w:name w:val="13EB6A456DBE44C0A7C363E347707A69"/>
  </w:style>
  <w:style w:type="paragraph" w:customStyle="1" w:styleId="B21859E9C9D84DA7AB1F3AA6BF3DCD9C">
    <w:name w:val="B21859E9C9D84DA7AB1F3AA6BF3DCD9C"/>
  </w:style>
  <w:style w:type="paragraph" w:customStyle="1" w:styleId="C6B7D81E77754AD19116CA396A9329CD">
    <w:name w:val="C6B7D81E77754AD19116CA396A9329CD"/>
  </w:style>
  <w:style w:type="paragraph" w:customStyle="1" w:styleId="1FBB51368293469EAF5A923683176C77">
    <w:name w:val="1FBB51368293469EAF5A923683176C77"/>
  </w:style>
  <w:style w:type="paragraph" w:customStyle="1" w:styleId="28F7D52E744649119DC5FB75BC69ECA4">
    <w:name w:val="28F7D52E744649119DC5FB75BC69ECA4"/>
  </w:style>
  <w:style w:type="paragraph" w:customStyle="1" w:styleId="E1C476A285A64FB692F421887A59A2A4">
    <w:name w:val="E1C476A285A64FB692F421887A59A2A4"/>
  </w:style>
  <w:style w:type="paragraph" w:customStyle="1" w:styleId="05D47540EEB8449A8A41CFE69CD8E310">
    <w:name w:val="05D47540EEB8449A8A41CFE69CD8E310"/>
  </w:style>
  <w:style w:type="paragraph" w:customStyle="1" w:styleId="E1BD31EEBAD64427BD1AB8A3D4D1FCEB">
    <w:name w:val="E1BD31EEBAD64427BD1AB8A3D4D1FCEB"/>
  </w:style>
  <w:style w:type="paragraph" w:customStyle="1" w:styleId="6F5F2B16E2F34784B5CD880A19B5376F">
    <w:name w:val="6F5F2B16E2F34784B5CD880A19B5376F"/>
  </w:style>
  <w:style w:type="paragraph" w:customStyle="1" w:styleId="BCAED94FC56B4CA6942DC2E6FEED77C9">
    <w:name w:val="BCAED94FC56B4CA6942DC2E6FEED77C9"/>
  </w:style>
  <w:style w:type="paragraph" w:customStyle="1" w:styleId="30580CA263A54E56BDB320552B436DF0">
    <w:name w:val="30580CA263A54E56BDB320552B436DF0"/>
  </w:style>
  <w:style w:type="paragraph" w:customStyle="1" w:styleId="B34EBCD7E6A94068BB5DF36CEAF5CEC2">
    <w:name w:val="B34EBCD7E6A94068BB5DF36CEAF5CEC2"/>
  </w:style>
  <w:style w:type="paragraph" w:customStyle="1" w:styleId="C666DD9B18C04BFA8C34113A27DA8056">
    <w:name w:val="C666DD9B18C04BFA8C34113A27DA8056"/>
  </w:style>
  <w:style w:type="paragraph" w:customStyle="1" w:styleId="85384CCE6DA445788CEA3370EEA9BEE0">
    <w:name w:val="85384CCE6DA445788CEA3370EEA9BEE0"/>
  </w:style>
  <w:style w:type="character" w:styleId="PlaceholderText">
    <w:name w:val="Placeholder Text"/>
    <w:basedOn w:val="DefaultParagraphFont"/>
    <w:uiPriority w:val="99"/>
    <w:semiHidden/>
    <w:rPr>
      <w:color w:val="808080"/>
    </w:rPr>
  </w:style>
  <w:style w:type="paragraph" w:customStyle="1" w:styleId="7F0CED7CD85A46A6B21C907DD7DFE305">
    <w:name w:val="7F0CED7CD85A46A6B21C907DD7DFE305"/>
  </w:style>
  <w:style w:type="paragraph" w:customStyle="1" w:styleId="187F13BBECFF450EAA90D1EB7106202C">
    <w:name w:val="187F13BBECFF450EAA90D1EB7106202C"/>
  </w:style>
  <w:style w:type="paragraph" w:customStyle="1" w:styleId="E3E6336522544760AD4000BC8A249428">
    <w:name w:val="E3E6336522544760AD4000BC8A249428"/>
  </w:style>
  <w:style w:type="paragraph" w:customStyle="1" w:styleId="AA2A7A9A926C4277BF1BABDEB409E82D">
    <w:name w:val="AA2A7A9A926C4277BF1BABDEB409E82D"/>
  </w:style>
  <w:style w:type="paragraph" w:customStyle="1" w:styleId="1CE258F0D1C44E4DAC9E62E4B75C19EC">
    <w:name w:val="1CE258F0D1C44E4DAC9E62E4B75C19EC"/>
  </w:style>
  <w:style w:type="paragraph" w:customStyle="1" w:styleId="E564B2DBFA6545D3A119B31230A71B66">
    <w:name w:val="E564B2DBFA6545D3A119B31230A71B66"/>
  </w:style>
  <w:style w:type="paragraph" w:customStyle="1" w:styleId="671F9CB3AF8043C8A3EC6FFD4887662D">
    <w:name w:val="671F9CB3AF8043C8A3EC6FFD4887662D"/>
  </w:style>
  <w:style w:type="paragraph" w:customStyle="1" w:styleId="3F7EF4333C00449FBFB55F971A85976A">
    <w:name w:val="3F7EF4333C00449FBFB55F971A85976A"/>
  </w:style>
  <w:style w:type="paragraph" w:customStyle="1" w:styleId="AEAFB1E6CD0E41DEA37EF570D2C81E06">
    <w:name w:val="AEAFB1E6CD0E41DEA37EF570D2C81E06"/>
  </w:style>
  <w:style w:type="paragraph" w:customStyle="1" w:styleId="9CA7C4507F124D7197711D993CC3586B">
    <w:name w:val="9CA7C4507F124D7197711D993CC3586B"/>
  </w:style>
  <w:style w:type="paragraph" w:customStyle="1" w:styleId="26A1EE81887948FD930A7F7EA447D11B">
    <w:name w:val="26A1EE81887948FD930A7F7EA447D11B"/>
  </w:style>
  <w:style w:type="paragraph" w:customStyle="1" w:styleId="85FCD317112143ECBC7E0E3A2EE780C1">
    <w:name w:val="85FCD317112143ECBC7E0E3A2EE780C1"/>
  </w:style>
  <w:style w:type="paragraph" w:customStyle="1" w:styleId="3E936CF837B14CD88CC1E25C44035D6E">
    <w:name w:val="3E936CF837B14CD88CC1E25C44035D6E"/>
  </w:style>
  <w:style w:type="paragraph" w:customStyle="1" w:styleId="553F4A4027274354BA2C631C212DE6FF">
    <w:name w:val="553F4A4027274354BA2C631C212DE6FF"/>
  </w:style>
  <w:style w:type="paragraph" w:customStyle="1" w:styleId="BD7BD63D565646208CE37AC2860EF609">
    <w:name w:val="BD7BD63D565646208CE37AC2860EF609"/>
  </w:style>
  <w:style w:type="paragraph" w:customStyle="1" w:styleId="2EF3A6A6C2504E79BC337A0D1F5ACB47">
    <w:name w:val="2EF3A6A6C2504E79BC337A0D1F5ACB47"/>
  </w:style>
  <w:style w:type="paragraph" w:customStyle="1" w:styleId="8F235D12E14443E0A267B9373DD4EC36">
    <w:name w:val="8F235D12E14443E0A267B9373DD4EC36"/>
  </w:style>
  <w:style w:type="paragraph" w:customStyle="1" w:styleId="FED462CEF8C84FF4B3664534175557C5">
    <w:name w:val="FED462CEF8C84FF4B3664534175557C5"/>
  </w:style>
  <w:style w:type="paragraph" w:customStyle="1" w:styleId="F3B54CA6BBAC49EFBA902649DD092E65">
    <w:name w:val="F3B54CA6BBAC49EFBA902649DD092E65"/>
  </w:style>
  <w:style w:type="paragraph" w:customStyle="1" w:styleId="E9892E7BEF1F4E5EBA42A027089E59C4">
    <w:name w:val="E9892E7BEF1F4E5EBA42A027089E59C4"/>
  </w:style>
  <w:style w:type="paragraph" w:customStyle="1" w:styleId="4C35E76EFD564DBB8C21CCB8EA8C4663">
    <w:name w:val="4C35E76EFD564DBB8C21CCB8EA8C4663"/>
  </w:style>
  <w:style w:type="paragraph" w:customStyle="1" w:styleId="6BF1D8D7BAE64B2D91896C04A2DB2116">
    <w:name w:val="6BF1D8D7BAE64B2D91896C04A2DB2116"/>
  </w:style>
  <w:style w:type="paragraph" w:customStyle="1" w:styleId="6DC1A0ECCF0E44819DDB666F1C9CCAD1">
    <w:name w:val="6DC1A0ECCF0E44819DDB666F1C9CCAD1"/>
  </w:style>
  <w:style w:type="paragraph" w:customStyle="1" w:styleId="AB4E7F84BA1B47D6990D9EF3E4A6AEF1">
    <w:name w:val="AB4E7F84BA1B47D6990D9EF3E4A6AEF1"/>
  </w:style>
  <w:style w:type="paragraph" w:customStyle="1" w:styleId="E2DB9F9423854669AE6102342FFECAF9">
    <w:name w:val="E2DB9F9423854669AE6102342FFECAF9"/>
  </w:style>
  <w:style w:type="paragraph" w:customStyle="1" w:styleId="B2FA417815CC45348A56D9E415F8E286">
    <w:name w:val="B2FA417815CC45348A56D9E415F8E286"/>
  </w:style>
  <w:style w:type="paragraph" w:customStyle="1" w:styleId="81DC318668E6466BACB5B677D05619BC">
    <w:name w:val="81DC318668E6466BACB5B677D05619BC"/>
  </w:style>
  <w:style w:type="paragraph" w:customStyle="1" w:styleId="0D5BEF95A6D54EA3BA3D206C3CC1E898">
    <w:name w:val="0D5BEF95A6D54EA3BA3D206C3CC1E898"/>
  </w:style>
  <w:style w:type="paragraph" w:customStyle="1" w:styleId="BE212DFB02564F9D8783934DD732B2E2">
    <w:name w:val="BE212DFB02564F9D8783934DD732B2E2"/>
  </w:style>
  <w:style w:type="paragraph" w:customStyle="1" w:styleId="3995B8EDEC1F4445A6D0CB9F63D6BBF1">
    <w:name w:val="3995B8EDEC1F4445A6D0CB9F63D6BBF1"/>
  </w:style>
  <w:style w:type="paragraph" w:customStyle="1" w:styleId="359B74077EF34D2E9E6C7E3A3A2EA13A">
    <w:name w:val="359B74077EF34D2E9E6C7E3A3A2EA13A"/>
  </w:style>
  <w:style w:type="paragraph" w:customStyle="1" w:styleId="3D8EAFC408494C7BAED0FC5A372915CD">
    <w:name w:val="3D8EAFC408494C7BAED0FC5A372915CD"/>
  </w:style>
  <w:style w:type="paragraph" w:customStyle="1" w:styleId="8122EA4B373E4B66AF21A5453DF07D9E">
    <w:name w:val="8122EA4B373E4B66AF21A5453DF07D9E"/>
  </w:style>
  <w:style w:type="paragraph" w:customStyle="1" w:styleId="68F99B005CD24451AAA4E17325D7B918">
    <w:name w:val="68F99B005CD24451AAA4E17325D7B918"/>
  </w:style>
  <w:style w:type="paragraph" w:customStyle="1" w:styleId="6970B8B7F2EE449FBC2361761A8698BF">
    <w:name w:val="6970B8B7F2EE449FBC2361761A8698BF"/>
  </w:style>
  <w:style w:type="paragraph" w:customStyle="1" w:styleId="740055480537427B8C8465EF3988E21B">
    <w:name w:val="740055480537427B8C8465EF3988E21B"/>
  </w:style>
  <w:style w:type="paragraph" w:customStyle="1" w:styleId="4967AA340EA346FB994C553A14853A61">
    <w:name w:val="4967AA340EA346FB994C553A14853A61"/>
  </w:style>
  <w:style w:type="paragraph" w:customStyle="1" w:styleId="0F20B7532A8A43BFB55480AC67EE3073">
    <w:name w:val="0F20B7532A8A43BFB55480AC67EE3073"/>
  </w:style>
  <w:style w:type="paragraph" w:customStyle="1" w:styleId="7835F987479F46859469C3ACAD75662A">
    <w:name w:val="7835F987479F46859469C3ACAD75662A"/>
  </w:style>
  <w:style w:type="paragraph" w:customStyle="1" w:styleId="8AA193B31FFE4B01820DBE25168B8C99">
    <w:name w:val="8AA193B31FFE4B01820DBE25168B8C99"/>
  </w:style>
  <w:style w:type="paragraph" w:customStyle="1" w:styleId="23163912A8BE4716B6BAFA5A9FCEF96E">
    <w:name w:val="23163912A8BE4716B6BAFA5A9FCEF96E"/>
  </w:style>
  <w:style w:type="paragraph" w:customStyle="1" w:styleId="2487F12F727142A4B0473B3126D519F4">
    <w:name w:val="2487F12F727142A4B0473B3126D519F4"/>
  </w:style>
  <w:style w:type="paragraph" w:customStyle="1" w:styleId="17BC73FC2CFD485687CB8743B0B3EEE5">
    <w:name w:val="17BC73FC2CFD485687CB8743B0B3EEE5"/>
  </w:style>
  <w:style w:type="paragraph" w:customStyle="1" w:styleId="95225750F5D54BA5A6F97458D9B0B394">
    <w:name w:val="95225750F5D54BA5A6F97458D9B0B394"/>
  </w:style>
  <w:style w:type="paragraph" w:customStyle="1" w:styleId="CBEA4A22A41B45DE99116B764821F622">
    <w:name w:val="CBEA4A22A41B45DE99116B764821F622"/>
  </w:style>
  <w:style w:type="paragraph" w:customStyle="1" w:styleId="1891FA49E6A2479B8942CA343A9E8A1C">
    <w:name w:val="1891FA49E6A2479B8942CA343A9E8A1C"/>
  </w:style>
  <w:style w:type="paragraph" w:customStyle="1" w:styleId="774CE3ADA13A42E189D5FABEA52A71A5">
    <w:name w:val="774CE3ADA13A42E189D5FABEA52A71A5"/>
  </w:style>
  <w:style w:type="paragraph" w:customStyle="1" w:styleId="037DDA7FF88E4E559BEA8A5F805E62D0">
    <w:name w:val="037DDA7FF88E4E559BEA8A5F805E62D0"/>
  </w:style>
  <w:style w:type="paragraph" w:customStyle="1" w:styleId="700AF0785B0D4306BA24B811F0232CD9">
    <w:name w:val="700AF0785B0D4306BA24B811F0232CD9"/>
  </w:style>
  <w:style w:type="paragraph" w:customStyle="1" w:styleId="EDE98856B9104B6997AAD0D737D5CA16">
    <w:name w:val="EDE98856B9104B6997AAD0D737D5CA16"/>
  </w:style>
  <w:style w:type="paragraph" w:customStyle="1" w:styleId="0899048EDE614CAC9F87280BD1CBC32C">
    <w:name w:val="0899048EDE614CAC9F87280BD1CBC32C"/>
  </w:style>
  <w:style w:type="paragraph" w:customStyle="1" w:styleId="8CC153FB50784EA3A72059246ABE0DF1">
    <w:name w:val="8CC153FB50784EA3A72059246ABE0DF1"/>
  </w:style>
  <w:style w:type="paragraph" w:customStyle="1" w:styleId="A6BC0877896E4D54B9E6B49017DB84C1">
    <w:name w:val="A6BC0877896E4D54B9E6B49017DB84C1"/>
  </w:style>
  <w:style w:type="paragraph" w:customStyle="1" w:styleId="03B702CA40AD4AC28B018A63AC3D8824">
    <w:name w:val="03B702CA40AD4AC28B018A63AC3D8824"/>
  </w:style>
  <w:style w:type="paragraph" w:customStyle="1" w:styleId="5BE5113E13EF4A16A21EC4AC64F4A908">
    <w:name w:val="5BE5113E13EF4A16A21EC4AC64F4A908"/>
  </w:style>
  <w:style w:type="paragraph" w:customStyle="1" w:styleId="377C2D8BE1774223AAD92DE8D49A9BA7">
    <w:name w:val="377C2D8BE1774223AAD92DE8D49A9BA7"/>
  </w:style>
  <w:style w:type="paragraph" w:customStyle="1" w:styleId="5399C66FB8C141848F3FED2D5B834765">
    <w:name w:val="5399C66FB8C141848F3FED2D5B834765"/>
  </w:style>
  <w:style w:type="paragraph" w:customStyle="1" w:styleId="01123B85DAEC4EDABB85A9FB00DA5488">
    <w:name w:val="01123B85DAEC4EDABB85A9FB00DA5488"/>
  </w:style>
  <w:style w:type="paragraph" w:customStyle="1" w:styleId="1EDDB841FE9946038B4ADB4979148760">
    <w:name w:val="1EDDB841FE9946038B4ADB4979148760"/>
  </w:style>
  <w:style w:type="paragraph" w:customStyle="1" w:styleId="D84FAB3CA79A46B485049547203A4A43">
    <w:name w:val="D84FAB3CA79A46B485049547203A4A43"/>
  </w:style>
  <w:style w:type="paragraph" w:customStyle="1" w:styleId="181CBCAE3FCD42B9A8DFD7C280C58D63">
    <w:name w:val="181CBCAE3FCD42B9A8DFD7C280C58D63"/>
  </w:style>
  <w:style w:type="paragraph" w:customStyle="1" w:styleId="9095F89FFDA94D82934B984BFD0E2636">
    <w:name w:val="9095F89FFDA94D82934B984BFD0E2636"/>
  </w:style>
  <w:style w:type="paragraph" w:customStyle="1" w:styleId="A789C9BA336648669B5DA3B21B55CA56">
    <w:name w:val="A789C9BA336648669B5DA3B21B55CA56"/>
  </w:style>
  <w:style w:type="paragraph" w:customStyle="1" w:styleId="9F028B4044AD441397DFD4CA13F99C1F">
    <w:name w:val="9F028B4044AD441397DFD4CA13F99C1F"/>
  </w:style>
  <w:style w:type="paragraph" w:customStyle="1" w:styleId="C1E435EDB2594FEFB122E77266E840B8">
    <w:name w:val="C1E435EDB2594FEFB122E77266E840B8"/>
  </w:style>
  <w:style w:type="paragraph" w:customStyle="1" w:styleId="76431FC100B24B62A57FFB6F788E8342">
    <w:name w:val="76431FC100B24B62A57FFB6F788E8342"/>
  </w:style>
  <w:style w:type="paragraph" w:customStyle="1" w:styleId="7BDF270A92134EB2B76EA2A85BE9AA79">
    <w:name w:val="7BDF270A92134EB2B76EA2A85BE9AA79"/>
  </w:style>
  <w:style w:type="paragraph" w:customStyle="1" w:styleId="FE447B5DFBDC4211AE4101128E913B14">
    <w:name w:val="FE447B5DFBDC4211AE4101128E913B14"/>
  </w:style>
  <w:style w:type="paragraph" w:customStyle="1" w:styleId="2D6666B0D0E3493CADFB451654E3E617">
    <w:name w:val="2D6666B0D0E3493CADFB451654E3E6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Georgia Pro Black"/>
        <a:ea typeface=""/>
        <a:cs typeface=""/>
      </a:majorFont>
      <a:minorFont>
        <a:latin typeface="Baskerville Old Fa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6EBE1-B493-47AF-B1AE-C0630005EA90}">
  <ds:schemaRefs>
    <ds:schemaRef ds:uri="http://schemas.microsoft.com/sharepoint/v3/contenttype/forms"/>
  </ds:schemaRefs>
</ds:datastoreItem>
</file>

<file path=customXml/itemProps2.xml><?xml version="1.0" encoding="utf-8"?>
<ds:datastoreItem xmlns:ds="http://schemas.openxmlformats.org/officeDocument/2006/customXml" ds:itemID="{410C3E80-5028-4D48-B1ED-451794B4E392}">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E40C99F-7839-48A5-9838-5D060F37C81A}">
  <ds:schemaRefs>
    <ds:schemaRef ds:uri="http://schemas.openxmlformats.org/officeDocument/2006/bibliography"/>
  </ds:schemaRefs>
</ds:datastoreItem>
</file>

<file path=customXml/itemProps4.xml><?xml version="1.0" encoding="utf-8"?>
<ds:datastoreItem xmlns:ds="http://schemas.openxmlformats.org/officeDocument/2006/customXml" ds:itemID="{D996C147-1F3F-401A-AA66-7553B6223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Traditional newspaper</Template>
  <TotalTime>0</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2023-12-08T09:21:00Z</dcterms:created>
  <dcterms:modified xsi:type="dcterms:W3CDTF">2023-12-08T09:26:00Z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